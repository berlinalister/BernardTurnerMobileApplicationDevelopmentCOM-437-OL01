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4C" w:rsidRDefault="004704D5">
      <w:pPr>
        <w:pStyle w:val="NoSpacing"/>
      </w:pPr>
      <w:r>
        <w:t>Bernard Turner</w:t>
      </w:r>
    </w:p>
    <w:p w:rsidR="00E614DD" w:rsidRDefault="004704D5">
      <w:pPr>
        <w:pStyle w:val="NoSpacing"/>
      </w:pPr>
      <w:r>
        <w:t>Derrick Worsley</w:t>
      </w:r>
    </w:p>
    <w:p w:rsidR="00E614DD" w:rsidRDefault="004704D5">
      <w:pPr>
        <w:pStyle w:val="NoSpacing"/>
      </w:pPr>
      <w:r w:rsidRPr="004704D5">
        <w:t>Mobile Application Development COM-437-OL01</w:t>
      </w:r>
    </w:p>
    <w:p w:rsidR="00E614DD" w:rsidRDefault="004704D5">
      <w:pPr>
        <w:pStyle w:val="NoSpacing"/>
      </w:pPr>
      <w:r>
        <w:t>5/13/2022</w:t>
      </w:r>
    </w:p>
    <w:p w:rsidR="00E614DD" w:rsidRDefault="00297B95">
      <w:pPr>
        <w:pStyle w:val="Title"/>
      </w:pPr>
      <w:r>
        <w:t>Wireframing</w:t>
      </w:r>
    </w:p>
    <w:p w:rsidR="00297B95" w:rsidRPr="00297B95" w:rsidRDefault="00297B95" w:rsidP="00297B95">
      <w:pPr>
        <w:ind w:firstLine="0"/>
        <w:jc w:val="center"/>
        <w:rPr>
          <w:b/>
        </w:rPr>
      </w:pPr>
      <w:r w:rsidRPr="00297B95">
        <w:rPr>
          <w:b/>
          <w:bCs/>
          <w:u w:val="single"/>
        </w:rPr>
        <w:t>Log-In Page</w:t>
      </w:r>
    </w:p>
    <w:p w:rsidR="00297B95" w:rsidRPr="00297B95" w:rsidRDefault="00297B95" w:rsidP="00297B95">
      <w:pPr>
        <w:ind w:firstLine="0"/>
        <w:jc w:val="center"/>
        <w:rPr>
          <w:b/>
        </w:rPr>
      </w:pPr>
      <w:r w:rsidRPr="00297B95">
        <w:rPr>
          <w:b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saintleo.brightspace.com/d2l/le/139187/discussions/posts/12074046/ViewAttachment?fileId=141226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91BB6" id="Rectangle 7" o:spid="_x0000_s1026" alt="https://saintleo.brightspace.com/d2l/le/139187/discussions/posts/12074046/ViewAttachment?fileId=1412261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m0uuHAAMAACk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lang w:eastAsia="en-US"/>
        </w:rPr>
        <w:drawing>
          <wp:inline distT="0" distB="0" distL="0" distR="0">
            <wp:extent cx="1410820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98" cy="27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95" w:rsidRPr="00297B95" w:rsidRDefault="00297B95" w:rsidP="00297B95">
      <w:pPr>
        <w:ind w:firstLine="0"/>
        <w:jc w:val="center"/>
        <w:rPr>
          <w:b/>
        </w:rPr>
      </w:pPr>
      <w:r w:rsidRPr="00297B95">
        <w:rPr>
          <w:b/>
          <w:bCs/>
          <w:u w:val="single"/>
        </w:rPr>
        <w:t>Registration Page</w:t>
      </w:r>
    </w:p>
    <w:p w:rsidR="00297B95" w:rsidRPr="00297B95" w:rsidRDefault="00297B95" w:rsidP="00297B95">
      <w:pPr>
        <w:ind w:firstLine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18BD048E">
            <wp:extent cx="1402827" cy="26746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35" cy="2700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7B95" w:rsidRPr="00297B95" w:rsidRDefault="00297B95" w:rsidP="00297B95">
      <w:pPr>
        <w:ind w:firstLine="0"/>
        <w:jc w:val="center"/>
        <w:rPr>
          <w:b/>
        </w:rPr>
      </w:pPr>
      <w:r w:rsidRPr="00297B95">
        <w:rPr>
          <w:b/>
          <w:bCs/>
          <w:u w:val="single"/>
        </w:rPr>
        <w:lastRenderedPageBreak/>
        <w:t>Main Page</w:t>
      </w:r>
    </w:p>
    <w:p w:rsidR="00297B95" w:rsidRPr="00297B95" w:rsidRDefault="00297B95" w:rsidP="00297B95">
      <w:pPr>
        <w:ind w:firstLine="0"/>
        <w:jc w:val="center"/>
        <w:rPr>
          <w:b/>
        </w:rPr>
      </w:pPr>
      <w:r w:rsidRPr="00297B95">
        <w:rPr>
          <w:b/>
          <w:bCs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saintleo.brightspace.com/d2l/le/139187/discussions/posts/12074046/ViewAttachment?fileId=141226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1FA84" id="Rectangle 5" o:spid="_x0000_s1026" alt="https://saintleo.brightspace.com/d2l/le/139187/discussions/posts/12074046/ViewAttachment?fileId=1412261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XA4SuAAMAACk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lang w:eastAsia="en-US"/>
        </w:rPr>
        <w:drawing>
          <wp:inline distT="0" distB="0" distL="0" distR="0">
            <wp:extent cx="1554572" cy="2941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(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835" cy="29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95" w:rsidRDefault="00297B95" w:rsidP="00297B95">
      <w:pPr>
        <w:ind w:firstLine="0"/>
        <w:jc w:val="center"/>
        <w:rPr>
          <w:b/>
          <w:bCs/>
          <w:u w:val="single"/>
        </w:rPr>
      </w:pPr>
      <w:r w:rsidRPr="00297B95">
        <w:rPr>
          <w:b/>
          <w:bCs/>
          <w:u w:val="single"/>
        </w:rPr>
        <w:t>Chat</w:t>
      </w:r>
    </w:p>
    <w:p w:rsidR="00297B95" w:rsidRPr="00297B95" w:rsidRDefault="00297B95" w:rsidP="00297B95">
      <w:pPr>
        <w:ind w:firstLine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2034540" cy="43101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1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65" cy="43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95" w:rsidRPr="00297B95" w:rsidRDefault="00297B95" w:rsidP="00297B95">
      <w:pPr>
        <w:ind w:firstLine="0"/>
        <w:jc w:val="center"/>
        <w:rPr>
          <w:b/>
        </w:rPr>
      </w:pPr>
      <w:r w:rsidRPr="00297B95">
        <w:rPr>
          <w:b/>
          <w:bCs/>
          <w:u w:val="single"/>
        </w:rPr>
        <w:lastRenderedPageBreak/>
        <w:t>User Profile</w:t>
      </w:r>
    </w:p>
    <w:p w:rsidR="00297B95" w:rsidRPr="00297B95" w:rsidRDefault="00297B95" w:rsidP="00297B95">
      <w:pPr>
        <w:ind w:firstLine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1828958" cy="4077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95" w:rsidRDefault="00297B95" w:rsidP="003364DA">
      <w:pPr>
        <w:ind w:firstLine="0"/>
        <w:jc w:val="center"/>
        <w:rPr>
          <w:b/>
          <w:bCs/>
          <w:u w:val="single"/>
        </w:rPr>
      </w:pPr>
      <w:r w:rsidRPr="00297B95">
        <w:rPr>
          <w:b/>
          <w:bCs/>
          <w:u w:val="single"/>
        </w:rPr>
        <w:t>Notifications</w:t>
      </w:r>
    </w:p>
    <w:p w:rsidR="00297B95" w:rsidRPr="00297B95" w:rsidRDefault="003364DA" w:rsidP="003364DA">
      <w:pPr>
        <w:ind w:firstLine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1561951" cy="32385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(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651" cy="33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95" w:rsidRDefault="00297B95" w:rsidP="003364DA">
      <w:pPr>
        <w:ind w:firstLine="0"/>
        <w:jc w:val="center"/>
        <w:rPr>
          <w:b/>
          <w:bCs/>
          <w:u w:val="single"/>
        </w:rPr>
      </w:pPr>
      <w:r w:rsidRPr="00297B95">
        <w:rPr>
          <w:b/>
          <w:bCs/>
          <w:u w:val="single"/>
        </w:rPr>
        <w:lastRenderedPageBreak/>
        <w:t>Report Crime</w:t>
      </w:r>
    </w:p>
    <w:p w:rsidR="004B49DC" w:rsidRPr="003364DA" w:rsidRDefault="003364DA" w:rsidP="003364DA">
      <w:pPr>
        <w:ind w:firstLine="0"/>
        <w:jc w:val="center"/>
        <w:rPr>
          <w:b/>
        </w:rPr>
      </w:pPr>
      <w:bookmarkStart w:id="0" w:name="_GoBack"/>
      <w:r>
        <w:rPr>
          <w:b/>
          <w:noProof/>
          <w:lang w:eastAsia="en-US"/>
        </w:rPr>
        <w:drawing>
          <wp:inline distT="0" distB="0" distL="0" distR="0">
            <wp:extent cx="1859441" cy="4069433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(1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49DC" w:rsidRPr="003364DA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C0F" w:rsidRDefault="00B03C0F">
      <w:pPr>
        <w:spacing w:line="240" w:lineRule="auto"/>
      </w:pPr>
      <w:r>
        <w:separator/>
      </w:r>
    </w:p>
  </w:endnote>
  <w:endnote w:type="continuationSeparator" w:id="0">
    <w:p w:rsidR="00B03C0F" w:rsidRDefault="00B03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C0F" w:rsidRDefault="00B03C0F">
      <w:pPr>
        <w:spacing w:line="240" w:lineRule="auto"/>
      </w:pPr>
      <w:r>
        <w:separator/>
      </w:r>
    </w:p>
  </w:footnote>
  <w:footnote w:type="continuationSeparator" w:id="0">
    <w:p w:rsidR="00B03C0F" w:rsidRDefault="00B03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297B95">
    <w:pPr>
      <w:pStyle w:val="Header"/>
    </w:pPr>
    <w:r>
      <w:t>Turner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3364DA">
      <w:rPr>
        <w:noProof/>
      </w:rPr>
      <w:t>4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4704D5">
    <w:pPr>
      <w:pStyle w:val="Header"/>
    </w:pPr>
    <w:r>
      <w:t>Turner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3364DA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043272"/>
    <w:multiLevelType w:val="multilevel"/>
    <w:tmpl w:val="ECF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D5"/>
    <w:rsid w:val="00040CBB"/>
    <w:rsid w:val="000B78C8"/>
    <w:rsid w:val="001463B2"/>
    <w:rsid w:val="001F62C0"/>
    <w:rsid w:val="002070FC"/>
    <w:rsid w:val="00245E02"/>
    <w:rsid w:val="00274B1D"/>
    <w:rsid w:val="00297B95"/>
    <w:rsid w:val="003364DA"/>
    <w:rsid w:val="00353B66"/>
    <w:rsid w:val="003708D0"/>
    <w:rsid w:val="003D4F99"/>
    <w:rsid w:val="004704D5"/>
    <w:rsid w:val="004A2675"/>
    <w:rsid w:val="004B49DC"/>
    <w:rsid w:val="004F7139"/>
    <w:rsid w:val="0060314C"/>
    <w:rsid w:val="00691EC1"/>
    <w:rsid w:val="0076161A"/>
    <w:rsid w:val="00767B59"/>
    <w:rsid w:val="007C53FB"/>
    <w:rsid w:val="008A2FBA"/>
    <w:rsid w:val="008B7D18"/>
    <w:rsid w:val="008F1F97"/>
    <w:rsid w:val="008F4052"/>
    <w:rsid w:val="009C2F2F"/>
    <w:rsid w:val="009D4EB3"/>
    <w:rsid w:val="00B03C0F"/>
    <w:rsid w:val="00B13D1B"/>
    <w:rsid w:val="00B818DF"/>
    <w:rsid w:val="00BC17AB"/>
    <w:rsid w:val="00C371B2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19FDD-2A4E-40C8-8360-1A0158D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Strong">
    <w:name w:val="Strong"/>
    <w:basedOn w:val="DefaultParagraphFont"/>
    <w:uiPriority w:val="22"/>
    <w:qFormat/>
    <w:rsid w:val="004B4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turner</dc:creator>
  <cp:keywords/>
  <dc:description/>
  <cp:lastModifiedBy>Microsoft account</cp:lastModifiedBy>
  <cp:revision>2</cp:revision>
  <dcterms:created xsi:type="dcterms:W3CDTF">2022-06-13T03:29:00Z</dcterms:created>
  <dcterms:modified xsi:type="dcterms:W3CDTF">2022-06-13T03:29:00Z</dcterms:modified>
  <cp:version/>
</cp:coreProperties>
</file>